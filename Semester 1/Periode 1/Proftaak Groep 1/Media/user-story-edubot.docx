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C9E" w:rsidRPr="00D51C1B" w:rsidRDefault="00102579" w:rsidP="00D51C1B">
      <w:pPr>
        <w:rPr>
          <w:rFonts w:eastAsiaTheme="minorEastAsia"/>
          <w:color w:val="5A5A5A" w:themeColor="text1" w:themeTint="A5"/>
          <w:spacing w:val="15"/>
        </w:rPr>
      </w:pPr>
      <w:sdt>
        <w:sdtPr>
          <w:id w:val="-1404602624"/>
          <w:docPartObj>
            <w:docPartGallery w:val="Cover Pages"/>
            <w:docPartUnique/>
          </w:docPartObj>
        </w:sdtPr>
        <w:sdtEndPr/>
        <w:sdtContent>
          <w:r w:rsidR="0068354E">
            <w:rPr>
              <w:noProof/>
              <w:color w:val="FFFFFF" w:themeColor="background1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8354E" w:rsidRDefault="00105166">
                                      <w:pPr>
                                        <w:pStyle w:val="NoSpacing"/>
                                        <w:spacing w:after="120"/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User story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8354E" w:rsidRDefault="0010516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OIM-11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8354E" w:rsidRPr="00105166" w:rsidRDefault="0068354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r w:rsidRPr="0010516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Gido ten Cate</w:t>
                                      </w:r>
                                    </w:p>
                                  </w:sdtContent>
                                </w:sdt>
                                <w:p w:rsidR="0068354E" w:rsidRPr="00105166" w:rsidRDefault="0010257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05166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FONTYS P2T</w:t>
                                      </w:r>
                                    </w:sdtContent>
                                  </w:sdt>
                                  <w:r w:rsidR="0068354E" w:rsidRPr="00105166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05166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v1.0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&#13;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&#13;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8354E" w:rsidRDefault="00105166">
                                <w:pPr>
                                  <w:pStyle w:val="NoSpacing"/>
                                  <w:spacing w:after="120"/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User story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8354E" w:rsidRDefault="0010516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OIM-11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&#13;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&#13;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8354E" w:rsidRPr="00105166" w:rsidRDefault="0068354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10516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Gido ten Cate</w:t>
                                </w:r>
                              </w:p>
                            </w:sdtContent>
                          </w:sdt>
                          <w:p w:rsidR="0068354E" w:rsidRPr="00105166" w:rsidRDefault="00102579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05166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</w:rPr>
                                  <w:t>FONTYS P2T</w:t>
                                </w:r>
                              </w:sdtContent>
                            </w:sdt>
                            <w:r w:rsidR="0068354E" w:rsidRPr="00105166"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05166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US"/>
                                  </w:rPr>
                                  <w:t>v1.0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8354E">
            <w:br w:type="page"/>
          </w:r>
        </w:sdtContent>
      </w:sdt>
    </w:p>
    <w:p w:rsidR="001F0C9E" w:rsidRDefault="001F0C9E" w:rsidP="001F0C9E">
      <w:pPr>
        <w:pStyle w:val="Heading1"/>
      </w:pPr>
      <w:bookmarkStart w:id="0" w:name="_Toc510614315"/>
      <w:r>
        <w:lastRenderedPageBreak/>
        <w:t>Versiebeheer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1F0C9E" w:rsidTr="001F0C9E">
        <w:tc>
          <w:tcPr>
            <w:tcW w:w="2264" w:type="dxa"/>
          </w:tcPr>
          <w:p w:rsidR="001F0C9E" w:rsidRPr="0068354E" w:rsidRDefault="001F0C9E" w:rsidP="001F0C9E">
            <w:pPr>
              <w:rPr>
                <w:b/>
              </w:rPr>
            </w:pPr>
            <w:r w:rsidRPr="0068354E">
              <w:rPr>
                <w:b/>
              </w:rPr>
              <w:t>Versie</w:t>
            </w:r>
          </w:p>
        </w:tc>
        <w:tc>
          <w:tcPr>
            <w:tcW w:w="2264" w:type="dxa"/>
          </w:tcPr>
          <w:p w:rsidR="001F0C9E" w:rsidRPr="0068354E" w:rsidRDefault="001F0C9E" w:rsidP="001F0C9E">
            <w:pPr>
              <w:rPr>
                <w:b/>
              </w:rPr>
            </w:pPr>
            <w:r w:rsidRPr="0068354E">
              <w:rPr>
                <w:b/>
              </w:rPr>
              <w:t>Datum</w:t>
            </w:r>
          </w:p>
        </w:tc>
        <w:tc>
          <w:tcPr>
            <w:tcW w:w="2264" w:type="dxa"/>
          </w:tcPr>
          <w:p w:rsidR="001F0C9E" w:rsidRPr="0068354E" w:rsidRDefault="001F0C9E" w:rsidP="001F0C9E">
            <w:pPr>
              <w:rPr>
                <w:b/>
              </w:rPr>
            </w:pPr>
            <w:r w:rsidRPr="0068354E">
              <w:rPr>
                <w:b/>
              </w:rPr>
              <w:t>Taak</w:t>
            </w:r>
          </w:p>
        </w:tc>
        <w:tc>
          <w:tcPr>
            <w:tcW w:w="2264" w:type="dxa"/>
          </w:tcPr>
          <w:p w:rsidR="001F0C9E" w:rsidRPr="0068354E" w:rsidRDefault="001F0C9E" w:rsidP="001F0C9E">
            <w:pPr>
              <w:rPr>
                <w:b/>
              </w:rPr>
            </w:pPr>
            <w:r w:rsidRPr="0068354E">
              <w:rPr>
                <w:b/>
              </w:rPr>
              <w:t>Persoon</w:t>
            </w:r>
          </w:p>
        </w:tc>
      </w:tr>
      <w:tr w:rsidR="001F0C9E" w:rsidTr="001F0C9E">
        <w:tc>
          <w:tcPr>
            <w:tcW w:w="2264" w:type="dxa"/>
          </w:tcPr>
          <w:p w:rsidR="001F0C9E" w:rsidRDefault="001F0C9E" w:rsidP="001F0C9E">
            <w:r>
              <w:t>0</w:t>
            </w:r>
            <w:r w:rsidR="0068354E">
              <w:t>.1</w:t>
            </w:r>
          </w:p>
        </w:tc>
        <w:tc>
          <w:tcPr>
            <w:tcW w:w="2264" w:type="dxa"/>
          </w:tcPr>
          <w:p w:rsidR="001F0C9E" w:rsidRDefault="001F0C9E" w:rsidP="001F0C9E">
            <w:r>
              <w:t>07-03-18</w:t>
            </w:r>
          </w:p>
        </w:tc>
        <w:tc>
          <w:tcPr>
            <w:tcW w:w="2264" w:type="dxa"/>
          </w:tcPr>
          <w:p w:rsidR="001F0C9E" w:rsidRDefault="001F0C9E" w:rsidP="001F0C9E">
            <w:r>
              <w:t>Lay</w:t>
            </w:r>
            <w:r w:rsidR="002A1DF7">
              <w:t>-</w:t>
            </w:r>
            <w:r>
              <w:t>out</w:t>
            </w:r>
          </w:p>
        </w:tc>
        <w:tc>
          <w:tcPr>
            <w:tcW w:w="2264" w:type="dxa"/>
          </w:tcPr>
          <w:p w:rsidR="001F0C9E" w:rsidRDefault="001F0C9E" w:rsidP="001F0C9E">
            <w:r>
              <w:t>Gido ten Cate</w:t>
            </w:r>
          </w:p>
        </w:tc>
      </w:tr>
      <w:tr w:rsidR="001F0C9E" w:rsidTr="001F0C9E">
        <w:tc>
          <w:tcPr>
            <w:tcW w:w="2264" w:type="dxa"/>
          </w:tcPr>
          <w:p w:rsidR="001F0C9E" w:rsidRDefault="0068354E" w:rsidP="001F0C9E">
            <w:r>
              <w:t>0.5</w:t>
            </w:r>
          </w:p>
        </w:tc>
        <w:tc>
          <w:tcPr>
            <w:tcW w:w="2264" w:type="dxa"/>
          </w:tcPr>
          <w:p w:rsidR="001F0C9E" w:rsidRDefault="002A1DF7" w:rsidP="001F0C9E">
            <w:r>
              <w:t>14-03-18</w:t>
            </w:r>
          </w:p>
        </w:tc>
        <w:tc>
          <w:tcPr>
            <w:tcW w:w="2264" w:type="dxa"/>
          </w:tcPr>
          <w:p w:rsidR="001F0C9E" w:rsidRDefault="002A1DF7" w:rsidP="001F0C9E">
            <w:r>
              <w:t>Lay-out</w:t>
            </w:r>
          </w:p>
        </w:tc>
        <w:tc>
          <w:tcPr>
            <w:tcW w:w="2264" w:type="dxa"/>
          </w:tcPr>
          <w:p w:rsidR="001F0C9E" w:rsidRDefault="002A1DF7" w:rsidP="001F0C9E">
            <w:r>
              <w:t>Gido ten Cate</w:t>
            </w:r>
          </w:p>
        </w:tc>
      </w:tr>
      <w:tr w:rsidR="001F0C9E" w:rsidTr="001F0C9E">
        <w:tc>
          <w:tcPr>
            <w:tcW w:w="2264" w:type="dxa"/>
          </w:tcPr>
          <w:p w:rsidR="001F0C9E" w:rsidRDefault="00105166" w:rsidP="001F0C9E">
            <w:r>
              <w:t>1.0</w:t>
            </w:r>
          </w:p>
        </w:tc>
        <w:tc>
          <w:tcPr>
            <w:tcW w:w="2264" w:type="dxa"/>
          </w:tcPr>
          <w:p w:rsidR="001F0C9E" w:rsidRDefault="00105166" w:rsidP="001F0C9E">
            <w:r>
              <w:t>04-03-18</w:t>
            </w:r>
          </w:p>
        </w:tc>
        <w:tc>
          <w:tcPr>
            <w:tcW w:w="2264" w:type="dxa"/>
          </w:tcPr>
          <w:p w:rsidR="001F0C9E" w:rsidRDefault="00105166" w:rsidP="001F0C9E">
            <w:r>
              <w:t>Persona en User story</w:t>
            </w:r>
          </w:p>
        </w:tc>
        <w:tc>
          <w:tcPr>
            <w:tcW w:w="2264" w:type="dxa"/>
          </w:tcPr>
          <w:p w:rsidR="001F0C9E" w:rsidRDefault="00105166" w:rsidP="001F0C9E">
            <w:r>
              <w:t>Gido ten Cate</w:t>
            </w:r>
          </w:p>
        </w:tc>
      </w:tr>
    </w:tbl>
    <w:p w:rsidR="001F0C9E" w:rsidRDefault="001F0C9E" w:rsidP="001F0C9E">
      <w:pPr>
        <w:rPr>
          <w:sz w:val="28"/>
          <w:szCs w:val="28"/>
          <w:lang w:eastAsia="nl-NL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/>
          <w:bCs/>
          <w:caps w:val="0"/>
          <w:color w:val="auto"/>
          <w:spacing w:val="0"/>
          <w:sz w:val="24"/>
          <w:szCs w:val="24"/>
        </w:rPr>
        <w:id w:val="1921600440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bCs w:val="0"/>
          <w:noProof/>
          <w:sz w:val="22"/>
          <w:szCs w:val="22"/>
        </w:rPr>
      </w:sdtEndPr>
      <w:sdtContent>
        <w:p w:rsidR="001F0C9E" w:rsidRDefault="001F0C9E">
          <w:pPr>
            <w:pStyle w:val="TOCHeading"/>
          </w:pPr>
          <w:r>
            <w:t>Inhoudsopgave</w:t>
          </w:r>
        </w:p>
        <w:p w:rsidR="00CF28BA" w:rsidRDefault="001F0C9E">
          <w:pPr>
            <w:pStyle w:val="TOC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10614315" w:history="1">
            <w:r w:rsidR="00CF28BA" w:rsidRPr="00B95D5C">
              <w:rPr>
                <w:rStyle w:val="Hyperlink"/>
                <w:noProof/>
              </w:rPr>
              <w:t>Versiebeheer</w:t>
            </w:r>
            <w:r w:rsidR="00CF28BA">
              <w:rPr>
                <w:noProof/>
                <w:webHidden/>
              </w:rPr>
              <w:tab/>
            </w:r>
            <w:r w:rsidR="00CF28BA">
              <w:rPr>
                <w:noProof/>
                <w:webHidden/>
              </w:rPr>
              <w:fldChar w:fldCharType="begin"/>
            </w:r>
            <w:r w:rsidR="00CF28BA">
              <w:rPr>
                <w:noProof/>
                <w:webHidden/>
              </w:rPr>
              <w:instrText xml:space="preserve"> PAGEREF _Toc510614315 \h </w:instrText>
            </w:r>
            <w:r w:rsidR="00CF28BA">
              <w:rPr>
                <w:noProof/>
                <w:webHidden/>
              </w:rPr>
            </w:r>
            <w:r w:rsidR="00CF28BA">
              <w:rPr>
                <w:noProof/>
                <w:webHidden/>
              </w:rPr>
              <w:fldChar w:fldCharType="separate"/>
            </w:r>
            <w:r w:rsidR="00CF28BA">
              <w:rPr>
                <w:noProof/>
                <w:webHidden/>
              </w:rPr>
              <w:t>1</w:t>
            </w:r>
            <w:r w:rsidR="00CF28BA">
              <w:rPr>
                <w:noProof/>
                <w:webHidden/>
              </w:rPr>
              <w:fldChar w:fldCharType="end"/>
            </w:r>
          </w:hyperlink>
        </w:p>
        <w:p w:rsidR="00CF28BA" w:rsidRDefault="00CF28BA">
          <w:pPr>
            <w:pStyle w:val="TOC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510614316" w:history="1">
            <w:r w:rsidRPr="00B95D5C">
              <w:rPr>
                <w:rStyle w:val="Hyperlink"/>
                <w:noProof/>
              </w:rPr>
              <w:t>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8BA" w:rsidRDefault="00CF28BA">
          <w:pPr>
            <w:pStyle w:val="TOC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510614317" w:history="1">
            <w:r w:rsidRPr="00B95D5C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8BA" w:rsidRDefault="00CF28BA">
          <w:pPr>
            <w:pStyle w:val="TOC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510614318" w:history="1">
            <w:r w:rsidRPr="00B95D5C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_Toc510614318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C9E" w:rsidRDefault="001F0C9E">
          <w:r>
            <w:rPr>
              <w:b/>
              <w:bCs/>
              <w:noProof/>
            </w:rPr>
            <w:fldChar w:fldCharType="end"/>
          </w:r>
        </w:p>
      </w:sdtContent>
    </w:sdt>
    <w:p w:rsidR="001F0C9E" w:rsidRDefault="001F0C9E">
      <w:r>
        <w:br w:type="page"/>
      </w:r>
    </w:p>
    <w:p w:rsidR="001F0C9E" w:rsidRDefault="00105166" w:rsidP="001F0C9E">
      <w:pPr>
        <w:pStyle w:val="Heading1"/>
      </w:pPr>
      <w:bookmarkStart w:id="1" w:name="_Toc510614316"/>
      <w:r>
        <w:lastRenderedPageBreak/>
        <w:t>Persona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05166" w:rsidTr="00105166">
        <w:tc>
          <w:tcPr>
            <w:tcW w:w="4528" w:type="dxa"/>
          </w:tcPr>
          <w:p w:rsidR="00105166" w:rsidRDefault="00105166">
            <w:r>
              <w:t>Foto:</w:t>
            </w:r>
          </w:p>
        </w:tc>
        <w:tc>
          <w:tcPr>
            <w:tcW w:w="4528" w:type="dxa"/>
          </w:tcPr>
          <w:p w:rsidR="00105166" w:rsidRDefault="00105166" w:rsidP="0010516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90800" cy="172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b-roah-seven-year-ol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166" w:rsidTr="00105166">
        <w:tc>
          <w:tcPr>
            <w:tcW w:w="4528" w:type="dxa"/>
          </w:tcPr>
          <w:p w:rsidR="00105166" w:rsidRDefault="00105166">
            <w:r>
              <w:t>Naam:</w:t>
            </w:r>
          </w:p>
        </w:tc>
        <w:tc>
          <w:tcPr>
            <w:tcW w:w="4528" w:type="dxa"/>
          </w:tcPr>
          <w:p w:rsidR="00105166" w:rsidRDefault="00105166">
            <w:r>
              <w:t>Rick</w:t>
            </w:r>
          </w:p>
        </w:tc>
      </w:tr>
      <w:tr w:rsidR="00105166" w:rsidTr="00105166">
        <w:tc>
          <w:tcPr>
            <w:tcW w:w="4528" w:type="dxa"/>
          </w:tcPr>
          <w:p w:rsidR="00105166" w:rsidRDefault="00105166">
            <w:r>
              <w:t>Leeftijd:</w:t>
            </w:r>
          </w:p>
        </w:tc>
        <w:tc>
          <w:tcPr>
            <w:tcW w:w="4528" w:type="dxa"/>
          </w:tcPr>
          <w:p w:rsidR="00105166" w:rsidRDefault="00105166">
            <w:r>
              <w:t>7</w:t>
            </w:r>
          </w:p>
        </w:tc>
      </w:tr>
      <w:tr w:rsidR="00105166" w:rsidTr="00105166">
        <w:tc>
          <w:tcPr>
            <w:tcW w:w="4528" w:type="dxa"/>
          </w:tcPr>
          <w:p w:rsidR="00105166" w:rsidRDefault="00105166">
            <w:r>
              <w:t>Educatie</w:t>
            </w:r>
          </w:p>
        </w:tc>
        <w:tc>
          <w:tcPr>
            <w:tcW w:w="4528" w:type="dxa"/>
          </w:tcPr>
          <w:p w:rsidR="00105166" w:rsidRDefault="00105166">
            <w:r>
              <w:t>Basisschool (Groep 5)</w:t>
            </w:r>
          </w:p>
        </w:tc>
      </w:tr>
      <w:tr w:rsidR="00105166" w:rsidTr="00105166">
        <w:tc>
          <w:tcPr>
            <w:tcW w:w="4528" w:type="dxa"/>
          </w:tcPr>
          <w:p w:rsidR="00105166" w:rsidRDefault="00105166">
            <w:r>
              <w:t>Doel:</w:t>
            </w:r>
          </w:p>
        </w:tc>
        <w:tc>
          <w:tcPr>
            <w:tcW w:w="4528" w:type="dxa"/>
          </w:tcPr>
          <w:p w:rsidR="00105166" w:rsidRDefault="00794261">
            <w:r>
              <w:t>Spelenderwijs door gamificatie kennis eigen maken.</w:t>
            </w:r>
          </w:p>
        </w:tc>
      </w:tr>
    </w:tbl>
    <w:p w:rsidR="00105166" w:rsidRDefault="00105166">
      <w:r>
        <w:br w:type="page"/>
      </w:r>
    </w:p>
    <w:p w:rsidR="00105166" w:rsidRDefault="00105166" w:rsidP="00105166">
      <w:pPr>
        <w:pStyle w:val="Heading1"/>
      </w:pPr>
      <w:bookmarkStart w:id="2" w:name="_Toc510614317"/>
      <w:r>
        <w:lastRenderedPageBreak/>
        <w:t>User story</w:t>
      </w:r>
      <w:bookmarkEnd w:id="2"/>
    </w:p>
    <w:p w:rsidR="005D1D08" w:rsidRDefault="005D1D08" w:rsidP="00105166">
      <w:r>
        <w:t>Stappen</w:t>
      </w:r>
    </w:p>
    <w:p w:rsidR="00105166" w:rsidRDefault="00CB571B" w:rsidP="005D1D08">
      <w:pPr>
        <w:pStyle w:val="ListParagraph"/>
        <w:numPr>
          <w:ilvl w:val="0"/>
          <w:numId w:val="1"/>
        </w:numPr>
      </w:pPr>
      <w:r>
        <w:t xml:space="preserve">Rick pakt de </w:t>
      </w:r>
      <w:proofErr w:type="spellStart"/>
      <w:r>
        <w:t>Edubot</w:t>
      </w:r>
      <w:proofErr w:type="spellEnd"/>
      <w:r>
        <w:t xml:space="preserve"> op.</w:t>
      </w:r>
    </w:p>
    <w:p w:rsidR="00CB571B" w:rsidRDefault="00CB571B" w:rsidP="005D1D08">
      <w:pPr>
        <w:pStyle w:val="ListParagraph"/>
        <w:numPr>
          <w:ilvl w:val="0"/>
          <w:numId w:val="1"/>
        </w:numPr>
      </w:pPr>
      <w:r>
        <w:t xml:space="preserve">Rick </w:t>
      </w:r>
      <w:r w:rsidR="00131442">
        <w:t>selecteert</w:t>
      </w:r>
      <w:r>
        <w:t xml:space="preserve"> het vak wat hij wil leren</w:t>
      </w:r>
      <w:r w:rsidR="005D1D08">
        <w:t>.</w:t>
      </w:r>
    </w:p>
    <w:p w:rsidR="00CB571B" w:rsidRDefault="00CB571B" w:rsidP="005D1D08">
      <w:pPr>
        <w:pStyle w:val="ListParagraph"/>
        <w:numPr>
          <w:ilvl w:val="0"/>
          <w:numId w:val="1"/>
        </w:numPr>
      </w:pPr>
      <w:r>
        <w:t>Rick leert</w:t>
      </w:r>
      <w:r w:rsidR="005D1D08">
        <w:t>.</w:t>
      </w:r>
    </w:p>
    <w:p w:rsidR="00CB571B" w:rsidRDefault="00CB571B" w:rsidP="005D1D08">
      <w:pPr>
        <w:pStyle w:val="ListParagraph"/>
        <w:numPr>
          <w:ilvl w:val="0"/>
          <w:numId w:val="1"/>
        </w:numPr>
      </w:pPr>
      <w:r>
        <w:t>Rick heeft het level voltooid en krijgt zijn beloning.</w:t>
      </w:r>
    </w:p>
    <w:p w:rsidR="00CB571B" w:rsidRDefault="00CB571B" w:rsidP="005D1D08">
      <w:pPr>
        <w:pStyle w:val="ListParagraph"/>
        <w:numPr>
          <w:ilvl w:val="0"/>
          <w:numId w:val="1"/>
        </w:numPr>
      </w:pPr>
      <w:r>
        <w:t xml:space="preserve">Rick verbind zijn </w:t>
      </w:r>
      <w:proofErr w:type="spellStart"/>
      <w:r>
        <w:t>EduBot</w:t>
      </w:r>
      <w:proofErr w:type="spellEnd"/>
      <w:r>
        <w:t xml:space="preserve"> met de pc-applicatie en zijn beloning wordt naar de pc-applicatie gestuurd.</w:t>
      </w:r>
    </w:p>
    <w:p w:rsidR="00CB571B" w:rsidRDefault="00CB571B" w:rsidP="005D1D08">
      <w:pPr>
        <w:pStyle w:val="ListParagraph"/>
        <w:numPr>
          <w:ilvl w:val="0"/>
          <w:numId w:val="1"/>
        </w:numPr>
      </w:pPr>
      <w:r>
        <w:t xml:space="preserve">Rick speelt de game met zijn verdiende beloningen verkregen van de </w:t>
      </w:r>
      <w:proofErr w:type="spellStart"/>
      <w:r>
        <w:t>EduBot</w:t>
      </w:r>
      <w:proofErr w:type="spellEnd"/>
      <w:r>
        <w:t>.</w:t>
      </w:r>
    </w:p>
    <w:p w:rsidR="005D1D08" w:rsidRPr="00105166" w:rsidRDefault="00E37558" w:rsidP="005D1D08">
      <w:r>
        <w:rPr>
          <w:noProof/>
        </w:rPr>
        <w:drawing>
          <wp:inline distT="0" distB="0" distL="0" distR="0">
            <wp:extent cx="5756910" cy="461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uBot-user-sto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1F0C9E" w:rsidRDefault="001F0C9E" w:rsidP="00105166">
      <w:pPr>
        <w:pStyle w:val="Heading1"/>
        <w:rPr>
          <w:color w:val="A5A5A5" w:themeColor="accent1" w:themeShade="BF"/>
          <w:sz w:val="32"/>
          <w:szCs w:val="32"/>
        </w:rPr>
      </w:pPr>
      <w:r>
        <w:br w:type="page"/>
      </w:r>
    </w:p>
    <w:bookmarkStart w:id="4" w:name="_Toc510614318" w:displacedByCustomXml="next"/>
    <w:sdt>
      <w:sdtPr>
        <w:rPr>
          <w:rFonts w:asciiTheme="minorHAnsi" w:eastAsiaTheme="minorHAnsi" w:hAnsiTheme="minorHAnsi" w:cstheme="minorBidi"/>
          <w:caps w:val="0"/>
          <w:color w:val="auto"/>
          <w:spacing w:val="0"/>
          <w:sz w:val="24"/>
          <w:szCs w:val="24"/>
        </w:rPr>
        <w:id w:val="640701646"/>
        <w:docPartObj>
          <w:docPartGallery w:val="Bibliographies"/>
          <w:docPartUnique/>
        </w:docPartObj>
      </w:sdtPr>
      <w:sdtEndPr>
        <w:rPr>
          <w:rFonts w:asciiTheme="majorHAnsi" w:eastAsiaTheme="majorEastAsia" w:hAnsiTheme="majorHAnsi" w:cstheme="majorBidi"/>
          <w:sz w:val="22"/>
          <w:szCs w:val="22"/>
        </w:rPr>
      </w:sdtEndPr>
      <w:sdtContent>
        <w:p w:rsidR="001F0C9E" w:rsidRDefault="001F0C9E">
          <w:pPr>
            <w:pStyle w:val="Heading1"/>
          </w:pPr>
          <w:r>
            <w:t>Bibliografie</w:t>
          </w:r>
          <w:bookmarkEnd w:id="4"/>
        </w:p>
        <w:sdt>
          <w:sdtPr>
            <w:id w:val="111145805"/>
            <w:bibliography/>
          </w:sdtPr>
          <w:sdtEndPr/>
          <w:sdtContent>
            <w:p w:rsidR="001F0C9E" w:rsidRDefault="001F0C9E" w:rsidP="001F0C9E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Het huidige document heeft geen bronnen.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F0C9E" w:rsidSect="0068354E"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579" w:rsidRDefault="00102579" w:rsidP="00CD530F">
      <w:r>
        <w:separator/>
      </w:r>
    </w:p>
  </w:endnote>
  <w:endnote w:type="continuationSeparator" w:id="0">
    <w:p w:rsidR="00102579" w:rsidRDefault="00102579" w:rsidP="00CD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384769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D530F" w:rsidRDefault="00CD530F" w:rsidP="00E936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D530F" w:rsidRDefault="00CD530F" w:rsidP="00CD53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250379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93670" w:rsidRDefault="00E93670" w:rsidP="00C25D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CD530F" w:rsidRDefault="00CD530F" w:rsidP="00CD53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579" w:rsidRDefault="00102579" w:rsidP="00CD530F">
      <w:r>
        <w:separator/>
      </w:r>
    </w:p>
  </w:footnote>
  <w:footnote w:type="continuationSeparator" w:id="0">
    <w:p w:rsidR="00102579" w:rsidRDefault="00102579" w:rsidP="00CD5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73222"/>
    <w:multiLevelType w:val="hybridMultilevel"/>
    <w:tmpl w:val="FFEC8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66"/>
    <w:rsid w:val="00102579"/>
    <w:rsid w:val="00105166"/>
    <w:rsid w:val="00131442"/>
    <w:rsid w:val="001F0C9E"/>
    <w:rsid w:val="002A1DF7"/>
    <w:rsid w:val="005D1D08"/>
    <w:rsid w:val="0068354E"/>
    <w:rsid w:val="00794261"/>
    <w:rsid w:val="00820D68"/>
    <w:rsid w:val="008463FB"/>
    <w:rsid w:val="00984E23"/>
    <w:rsid w:val="00AB356D"/>
    <w:rsid w:val="00C30208"/>
    <w:rsid w:val="00CB571B"/>
    <w:rsid w:val="00CD530F"/>
    <w:rsid w:val="00CF28BA"/>
    <w:rsid w:val="00D51C1B"/>
    <w:rsid w:val="00D92C7B"/>
    <w:rsid w:val="00E37558"/>
    <w:rsid w:val="00E93670"/>
    <w:rsid w:val="00F0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F36379"/>
  <w15:chartTrackingRefBased/>
  <w15:docId w15:val="{D09E3A01-E0FB-2A46-93A6-64F5DCFB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nl-NL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354E"/>
  </w:style>
  <w:style w:type="paragraph" w:styleId="Heading1">
    <w:name w:val="heading 1"/>
    <w:basedOn w:val="Normal"/>
    <w:next w:val="Normal"/>
    <w:link w:val="Heading1Char"/>
    <w:uiPriority w:val="9"/>
    <w:qFormat/>
    <w:rsid w:val="0068354E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54E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54E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54E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54E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4E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4E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4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4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354E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8354E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54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8354E"/>
    <w:rPr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8354E"/>
    <w:rPr>
      <w:caps/>
      <w:color w:val="595959" w:themeColor="accent2" w:themeShade="80"/>
      <w:spacing w:val="2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8354E"/>
    <w:pPr>
      <w:outlineLvl w:val="9"/>
    </w:pPr>
  </w:style>
  <w:style w:type="table" w:styleId="TableGrid">
    <w:name w:val="Table Grid"/>
    <w:basedOn w:val="TableNormal"/>
    <w:uiPriority w:val="39"/>
    <w:rsid w:val="001F0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F0C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0C9E"/>
    <w:rPr>
      <w:color w:val="5F5F5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D53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30F"/>
  </w:style>
  <w:style w:type="character" w:styleId="PageNumber">
    <w:name w:val="page number"/>
    <w:basedOn w:val="DefaultParagraphFont"/>
    <w:uiPriority w:val="99"/>
    <w:semiHidden/>
    <w:unhideWhenUsed/>
    <w:rsid w:val="00CD530F"/>
  </w:style>
  <w:style w:type="paragraph" w:styleId="Header">
    <w:name w:val="header"/>
    <w:basedOn w:val="Normal"/>
    <w:link w:val="HeaderChar"/>
    <w:uiPriority w:val="99"/>
    <w:unhideWhenUsed/>
    <w:rsid w:val="00E936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670"/>
  </w:style>
  <w:style w:type="paragraph" w:styleId="NoSpacing">
    <w:name w:val="No Spacing"/>
    <w:basedOn w:val="Normal"/>
    <w:link w:val="NoSpacingChar"/>
    <w:uiPriority w:val="1"/>
    <w:qFormat/>
    <w:rsid w:val="0068354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354E"/>
  </w:style>
  <w:style w:type="character" w:customStyle="1" w:styleId="Heading2Char">
    <w:name w:val="Heading 2 Char"/>
    <w:basedOn w:val="DefaultParagraphFont"/>
    <w:link w:val="Heading2"/>
    <w:uiPriority w:val="9"/>
    <w:semiHidden/>
    <w:rsid w:val="0068354E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54E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54E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4E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4E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4E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4E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4E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354E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68354E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68354E"/>
    <w:rPr>
      <w:caps/>
      <w:spacing w:val="5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5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354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354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54E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54E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8354E"/>
    <w:rPr>
      <w:i/>
      <w:iCs/>
    </w:rPr>
  </w:style>
  <w:style w:type="character" w:styleId="IntenseEmphasis">
    <w:name w:val="Intense Emphasis"/>
    <w:uiPriority w:val="21"/>
    <w:qFormat/>
    <w:rsid w:val="0068354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8354E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68354E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68354E"/>
    <w:rPr>
      <w:caps/>
      <w:color w:val="585858" w:themeColor="accent2" w:themeShade="7F"/>
      <w:spacing w:val="5"/>
      <w:u w:color="585858" w:themeColor="accent2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9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dotencate/Library/Group%20Containers/UBF8T346G9.Office/User%20Content.localized/Templates.localized/school.dotx" TargetMode="External"/></Relationships>
</file>

<file path=word/theme/theme1.xml><?xml version="1.0" encoding="utf-8"?>
<a:theme xmlns:a="http://schemas.openxmlformats.org/drawingml/2006/main" name="Kantoorthema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v1.0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21D97B-387F-C143-BFFB-341C83AA5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school.dotx</Template>
  <TotalTime>38</TotalTime>
  <Pages>6</Pages>
  <Words>158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P2T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</dc:title>
  <dc:subject>OIM-11</dc:subject>
  <dc:creator>Gido ten Cate</dc:creator>
  <cp:keywords/>
  <dc:description/>
  <cp:lastModifiedBy>Gido ten Cate</cp:lastModifiedBy>
  <cp:revision>7</cp:revision>
  <dcterms:created xsi:type="dcterms:W3CDTF">2018-04-04T10:49:00Z</dcterms:created>
  <dcterms:modified xsi:type="dcterms:W3CDTF">2018-04-04T12:34:00Z</dcterms:modified>
</cp:coreProperties>
</file>